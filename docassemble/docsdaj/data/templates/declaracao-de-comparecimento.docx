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EA41B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A589B" w14:textId="77777777" w:rsidR="007374B9" w:rsidRPr="007374B9" w:rsidRDefault="007374B9" w:rsidP="007374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74B9">
        <w:rPr>
          <w:rFonts w:ascii="Times New Roman" w:eastAsia="Times New Roman" w:hAnsi="Times New Roman" w:cs="Times New Roman"/>
          <w:b/>
          <w:bCs/>
          <w:sz w:val="28"/>
          <w:szCs w:val="28"/>
        </w:rPr>
        <w:t>DECLARAÇÃO DE COMPARECIMENTO</w:t>
      </w:r>
    </w:p>
    <w:p w14:paraId="02960B8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599C" w14:textId="77777777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Declaro, para fins de comprovação de comparecimento, que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esteve presente junto à Divisão de Assistência Judiciária Prof. Paulo Edson de Souza - UFMG durante o período das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hora_inicial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}} às 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format_time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hora_final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)  }}  horas do dia {{ data }}. </w:t>
      </w:r>
    </w:p>
    <w:p w14:paraId="462E9848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4CE23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4CF3C" w14:textId="77777777" w:rsidR="007374B9" w:rsidRPr="007374B9" w:rsidRDefault="007374B9" w:rsidP="000401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427F0551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FBCA12" w14:textId="77777777" w:rsidR="007374B9" w:rsidRPr="007374B9" w:rsidRDefault="007374B9" w:rsidP="007374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3DF9E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</w:t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  <w:r w:rsidRPr="007374B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268A6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_colaborador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E97D793" w14:textId="77777777" w:rsidR="007374B9" w:rsidRPr="007374B9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Número de OAB: </w:t>
      </w:r>
      <w:proofErr w:type="gramStart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7374B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7374B9">
        <w:rPr>
          <w:rFonts w:ascii="Times New Roman" w:eastAsia="Times New Roman" w:hAnsi="Times New Roman" w:cs="Times New Roman"/>
          <w:sz w:val="24"/>
          <w:szCs w:val="24"/>
        </w:rPr>
        <w:t>_oab</w:t>
      </w:r>
      <w:proofErr w:type="spellEnd"/>
      <w:r w:rsidRPr="007374B9">
        <w:rPr>
          <w:rFonts w:ascii="Times New Roman" w:eastAsia="Times New Roman" w:hAnsi="Times New Roman" w:cs="Times New Roman"/>
          <w:sz w:val="24"/>
          <w:szCs w:val="24"/>
        </w:rPr>
        <w:t xml:space="preserve"> }} </w:t>
      </w:r>
    </w:p>
    <w:p w14:paraId="4235F38D" w14:textId="77777777" w:rsidR="00396B90" w:rsidRDefault="007374B9" w:rsidP="007374B9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74B9">
        <w:rPr>
          <w:rFonts w:ascii="Times New Roman" w:eastAsia="Times New Roman" w:hAnsi="Times New Roman" w:cs="Times New Roman"/>
          <w:sz w:val="24"/>
          <w:szCs w:val="24"/>
        </w:rPr>
        <w:t>Colaborador(a) da Divisão de Assistência Judiciária</w:t>
      </w:r>
      <w:r w:rsidR="00B25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D3733" w14:textId="77777777" w:rsidR="00BB05E4" w:rsidRP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CB643D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D1414B" w14:textId="77777777" w:rsidR="00BB05E4" w:rsidRDefault="00BB05E4" w:rsidP="00BB05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29883" w14:textId="77777777" w:rsidR="00BB05E4" w:rsidRPr="00BB05E4" w:rsidRDefault="00BB05E4" w:rsidP="00BB05E4">
      <w:pPr>
        <w:tabs>
          <w:tab w:val="left" w:pos="621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397B" w14:textId="77777777" w:rsidR="00E46095" w:rsidRDefault="00E46095">
      <w:pPr>
        <w:spacing w:after="0" w:line="240" w:lineRule="auto"/>
      </w:pPr>
      <w:r>
        <w:separator/>
      </w:r>
    </w:p>
  </w:endnote>
  <w:endnote w:type="continuationSeparator" w:id="0">
    <w:p w14:paraId="2384021B" w14:textId="77777777" w:rsidR="00E46095" w:rsidRDefault="00E46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87A67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4B5E9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058AEE95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3E23553B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15F88971" wp14:editId="7ABD7CCE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C898B01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Divisão de Assistência Judiciária Prof. Paulo Edson de Souza</w:t>
          </w:r>
        </w:p>
        <w:p w14:paraId="73A69CA5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>Faculdade de Direito da Universidade Federal de Minas Gerais</w:t>
          </w:r>
        </w:p>
        <w:p w14:paraId="59D46CBC" w14:textId="77777777" w:rsidR="0079685F" w:rsidRPr="006C65B9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iCs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Av. João Pinheiro, nº 100 - Ed. Villas-Boas - 7º Andar, Centro</w:t>
          </w:r>
        </w:p>
        <w:p w14:paraId="455C5FCF" w14:textId="77777777" w:rsidR="0079685F" w:rsidRPr="00C13A5B" w:rsidRDefault="0079685F" w:rsidP="0079685F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 xml:space="preserve">BH/MG, CEP 30.130-180, </w:t>
          </w:r>
          <w:proofErr w:type="spellStart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Tel</w:t>
          </w:r>
          <w:proofErr w:type="spellEnd"/>
          <w:r w:rsidRPr="006C65B9">
            <w:rPr>
              <w:rFonts w:ascii="Times New Roman" w:eastAsia="Cambria" w:hAnsi="Times New Roman" w:cs="Times New Roman"/>
              <w:iCs/>
              <w:sz w:val="20"/>
              <w:szCs w:val="20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3D4572D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5269D2FC" wp14:editId="40CFF9F8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211E10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950625C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DEF8865" w14:textId="77777777" w:rsidR="0079685F" w:rsidRDefault="0079685F" w:rsidP="0079685F">
          <w:pPr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</w:pP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Página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  <w:r w:rsidRPr="006C65B9">
            <w:rPr>
              <w:rFonts w:ascii="Times New Roman" w:eastAsia="Cambria" w:hAnsi="Times New Roman" w:cs="Times New Roman"/>
              <w:i/>
              <w:color w:val="244061" w:themeColor="accent1" w:themeShade="80"/>
              <w:sz w:val="20"/>
              <w:szCs w:val="20"/>
            </w:rPr>
            <w:t xml:space="preserve"> de 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begin"/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separate"/>
          </w:r>
          <w:r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t>1</w:t>
          </w:r>
          <w:r w:rsidRPr="006C65B9">
            <w:rPr>
              <w:rFonts w:ascii="Times New Roman" w:eastAsia="Cambria" w:hAnsi="Times New Roman" w:cs="Times New Roman"/>
              <w:b/>
              <w:bCs/>
              <w:i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0BDA2AD5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752A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A7AA1" w14:textId="77777777" w:rsidR="00E46095" w:rsidRDefault="00E46095">
      <w:pPr>
        <w:spacing w:after="0" w:line="240" w:lineRule="auto"/>
      </w:pPr>
      <w:r>
        <w:separator/>
      </w:r>
    </w:p>
  </w:footnote>
  <w:footnote w:type="continuationSeparator" w:id="0">
    <w:p w14:paraId="1B09FFE2" w14:textId="77777777" w:rsidR="00E46095" w:rsidRDefault="00E46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3BD6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AF7EF" w14:textId="77777777" w:rsidR="00EF7BE4" w:rsidRDefault="00EF7BE4" w:rsidP="006C65B9">
    <w:pPr>
      <w:pStyle w:val="Cabealho"/>
      <w:rPr>
        <w:sz w:val="12"/>
        <w:szCs w:val="12"/>
      </w:rPr>
    </w:pPr>
  </w:p>
  <w:p w14:paraId="7F2642F8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672EB5D1" wp14:editId="0602014D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E4184E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3E855E0C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C5C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B9"/>
    <w:rsid w:val="000401FB"/>
    <w:rsid w:val="001E4739"/>
    <w:rsid w:val="00396B90"/>
    <w:rsid w:val="004D5053"/>
    <w:rsid w:val="005449AB"/>
    <w:rsid w:val="006C65B9"/>
    <w:rsid w:val="007374B9"/>
    <w:rsid w:val="0079685F"/>
    <w:rsid w:val="00AE02C9"/>
    <w:rsid w:val="00AE4913"/>
    <w:rsid w:val="00B25498"/>
    <w:rsid w:val="00BB05E4"/>
    <w:rsid w:val="00C13A5B"/>
    <w:rsid w:val="00E46095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8E57E"/>
  <w15:docId w15:val="{F515CB58-DA81-4670-B80A-C4086F1F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2</cp:revision>
  <cp:lastPrinted>2020-12-13T23:00:00Z</cp:lastPrinted>
  <dcterms:created xsi:type="dcterms:W3CDTF">2020-12-14T01:07:00Z</dcterms:created>
  <dcterms:modified xsi:type="dcterms:W3CDTF">2020-12-14T01:30:00Z</dcterms:modified>
</cp:coreProperties>
</file>