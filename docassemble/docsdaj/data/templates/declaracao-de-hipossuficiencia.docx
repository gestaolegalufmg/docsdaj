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D50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6C1834" w14:textId="77777777" w:rsidR="002A157A" w:rsidRPr="002A157A" w:rsidRDefault="002A157A" w:rsidP="002A157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A157A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HIPOSSUFICIÊNCIA</w:t>
      </w:r>
    </w:p>
    <w:p w14:paraId="37E983FE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97FEB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RG nº 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num_rg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declaro ser economicamente hipossuficiente, nos termos dos artigos 98 e seguintes da Lei 13.105/2015 (Código de Processo Civil) e, portanto, impossibilitado(a) de arcar com as custas do processo, honorários advocatícios, ou qualquer despesa extrajudicial, sem prejuízo do sustento próprio ou de minha família.</w:t>
      </w:r>
    </w:p>
    <w:p w14:paraId="142D0947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Sujeitando-me às sanções civis, administrativas e criminais previstas na legislação aplicável, na hipótese de falsa declaração, afirmo ser verdadeiro o teor do presente documento. </w:t>
      </w:r>
    </w:p>
    <w:p w14:paraId="1EC9B765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Ante o exposto, solicito a concessão dos benefícios da justiça gratuita.</w:t>
      </w:r>
    </w:p>
    <w:p w14:paraId="3B8D65EC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BEC78" w14:textId="77777777" w:rsidR="002A157A" w:rsidRPr="002A157A" w:rsidRDefault="002A157A" w:rsidP="005D41B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24FB9A5A" w14:textId="77777777" w:rsidR="002A157A" w:rsidRPr="002A157A" w:rsidRDefault="002A157A" w:rsidP="002A157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5D319B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</w:t>
      </w:r>
    </w:p>
    <w:p w14:paraId="0944E905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3AC12E6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CPF: </w:t>
      </w: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_cpf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6B5DD03A" w14:textId="77777777" w:rsidR="002A157A" w:rsidRPr="002A157A" w:rsidRDefault="002A157A" w:rsidP="002A157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RG: </w:t>
      </w:r>
      <w:proofErr w:type="gramStart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2A157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2A157A">
        <w:rPr>
          <w:rFonts w:ascii="Times New Roman" w:eastAsia="Times New Roman" w:hAnsi="Times New Roman" w:cs="Times New Roman"/>
          <w:sz w:val="24"/>
          <w:szCs w:val="24"/>
        </w:rPr>
        <w:t>_rg</w:t>
      </w:r>
      <w:proofErr w:type="spellEnd"/>
      <w:r w:rsidRPr="002A157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90A36A3" w14:textId="77777777" w:rsidR="00396B90" w:rsidRDefault="00B2549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DEBE8A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409E3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031F11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CB9CA7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44587" w14:textId="77777777" w:rsidR="005D011E" w:rsidRDefault="005D011E">
      <w:pPr>
        <w:spacing w:after="0" w:line="240" w:lineRule="auto"/>
      </w:pPr>
      <w:r>
        <w:separator/>
      </w:r>
    </w:p>
  </w:endnote>
  <w:endnote w:type="continuationSeparator" w:id="0">
    <w:p w14:paraId="3327FBBC" w14:textId="77777777" w:rsidR="005D011E" w:rsidRDefault="005D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173F1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DB8EE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6A98A0D9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40CC65A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C885D6E" wp14:editId="36750121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65177A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14:paraId="4D4292AA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14:paraId="0E015A9A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14:paraId="64FD8D6D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E27736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41B9235C" wp14:editId="768E4820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820F79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774355E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C5F8377" w14:textId="77777777"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6D427712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299C3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50CFD" w14:textId="77777777" w:rsidR="005D011E" w:rsidRDefault="005D011E">
      <w:pPr>
        <w:spacing w:after="0" w:line="240" w:lineRule="auto"/>
      </w:pPr>
      <w:r>
        <w:separator/>
      </w:r>
    </w:p>
  </w:footnote>
  <w:footnote w:type="continuationSeparator" w:id="0">
    <w:p w14:paraId="36C1839E" w14:textId="77777777" w:rsidR="005D011E" w:rsidRDefault="005D0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FFCB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47418" w14:textId="77777777" w:rsidR="00EF7BE4" w:rsidRDefault="00EF7BE4" w:rsidP="006C65B9">
    <w:pPr>
      <w:pStyle w:val="Cabealho"/>
      <w:rPr>
        <w:sz w:val="12"/>
        <w:szCs w:val="12"/>
      </w:rPr>
    </w:pPr>
  </w:p>
  <w:p w14:paraId="54F67DAE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192D33E3" wp14:editId="762C4CB9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F40688F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4F80274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7787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57A"/>
    <w:rsid w:val="002A157A"/>
    <w:rsid w:val="00396B90"/>
    <w:rsid w:val="004D5053"/>
    <w:rsid w:val="005449AB"/>
    <w:rsid w:val="005D011E"/>
    <w:rsid w:val="005D41B7"/>
    <w:rsid w:val="006C65B9"/>
    <w:rsid w:val="0079685F"/>
    <w:rsid w:val="00AA300A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A9C8F0"/>
  <w15:docId w15:val="{C207B162-EA79-4E18-97FC-B1DD9A2B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2020-12-14T01:06:00Z</dcterms:created>
  <dcterms:modified xsi:type="dcterms:W3CDTF">2020-12-14T01:30:00Z</dcterms:modified>
</cp:coreProperties>
</file>