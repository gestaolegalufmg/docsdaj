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9ED" w14:textId="77777777" w:rsid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2332CA" w14:textId="77777777" w:rsidR="00BB2C4C" w:rsidRPr="00BB2C4C" w:rsidRDefault="00BB2C4C" w:rsidP="00BB2C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C4C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0A60331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95E788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23EF46" w14:textId="712B970F" w:rsidR="00D47929" w:rsidRPr="00D47929" w:rsidRDefault="00D47929" w:rsidP="00D479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47929">
        <w:rPr>
          <w:rFonts w:ascii="Times New Roman" w:eastAsia="Times New Roman" w:hAnsi="Times New Roman" w:cs="Times New Roman"/>
          <w:sz w:val="24"/>
          <w:szCs w:val="24"/>
        </w:rPr>
        <w:t>Eu,</w:t>
      </w:r>
      <w:r w:rsidR="00585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{{ nome_patrono_atual }}, OAB</w:t>
      </w:r>
      <w:r w:rsidR="00414A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 xml:space="preserve">{{ patrono_estadooab.upper() }}{{ patrono_numoab }} substabeleço com reservas, na(s) pessoa(s) do(s) Assistente(s) Judiciário(s) da Divisão de Assistência Judiciária da Universidade Federal de Minas Gerais {%  for colaborador in colaboradores%} {{colaborador.name.full().upper()}}, OAB {{colaborador.estadooab.upper()}}{{colaborador.numoab}}, {% endfor %}todos os poderes a mim outorgados por {{ nome_assistido }}, CPF nº {{ num_cpf }}, na {{ </w:t>
      </w:r>
      <w:r w:rsidR="00F96991" w:rsidRPr="00595E85">
        <w:rPr>
          <w:rFonts w:ascii="Times New Roman" w:eastAsia="Times New Roman" w:hAnsi="Times New Roman" w:cs="Times New Roman"/>
          <w:sz w:val="24"/>
          <w:szCs w:val="24"/>
        </w:rPr>
        <w:t>tipo_acao</w:t>
      </w:r>
      <w:r w:rsidR="00BC1C97">
        <w:rPr>
          <w:rFonts w:ascii="Times New Roman" w:eastAsia="Times New Roman" w:hAnsi="Times New Roman" w:cs="Times New Roman"/>
          <w:sz w:val="24"/>
          <w:szCs w:val="24"/>
        </w:rPr>
        <w:t>.upper()</w:t>
      </w:r>
      <w:r w:rsidR="00DD52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47929">
        <w:rPr>
          <w:rFonts w:ascii="Times New Roman" w:eastAsia="Times New Roman" w:hAnsi="Times New Roman" w:cs="Times New Roman"/>
          <w:sz w:val="24"/>
          <w:szCs w:val="24"/>
        </w:rPr>
        <w:t>}}, registrada sob o número {{ num_autos }}.</w:t>
      </w:r>
    </w:p>
    <w:p w14:paraId="7C4DC5E5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DD761" w14:textId="13DACFC1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{{ cidade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}}, {{ data</w:t>
      </w:r>
      <w:r w:rsidR="006C5725">
        <w:rPr>
          <w:rFonts w:ascii="Times New Roman" w:eastAsia="Times New Roman" w:hAnsi="Times New Roman" w:cs="Times New Roman"/>
          <w:sz w:val="24"/>
          <w:szCs w:val="24"/>
        </w:rPr>
        <w:t>_assinatura</w:t>
      </w:r>
      <w:r w:rsidRPr="00BB2C4C">
        <w:rPr>
          <w:rFonts w:ascii="Times New Roman" w:eastAsia="Times New Roman" w:hAnsi="Times New Roman" w:cs="Times New Roman"/>
          <w:sz w:val="24"/>
          <w:szCs w:val="24"/>
        </w:rPr>
        <w:t xml:space="preserve"> }}.</w:t>
      </w:r>
    </w:p>
    <w:p w14:paraId="7E2C815F" w14:textId="77777777" w:rsidR="00BB2C4C" w:rsidRPr="00BB2C4C" w:rsidRDefault="00BB2C4C" w:rsidP="00BB2C4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C1140" w14:textId="07BA0CA1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8DE81EB" w14:textId="77777777" w:rsidR="00BB2C4C" w:rsidRPr="00BB2C4C" w:rsidRDefault="00BB2C4C" w:rsidP="00BB2C4C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2C4C">
        <w:rPr>
          <w:rFonts w:ascii="Times New Roman" w:eastAsia="Times New Roman" w:hAnsi="Times New Roman" w:cs="Times New Roman"/>
          <w:sz w:val="24"/>
          <w:szCs w:val="24"/>
        </w:rPr>
        <w:t>Nome: {{ nome_patrono_atual }}</w:t>
      </w:r>
    </w:p>
    <w:p w14:paraId="7B2ADAA7" w14:textId="5CD3881C" w:rsidR="00396B90" w:rsidRDefault="00A61FAA" w:rsidP="00A61FA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sectPr w:rsidR="00396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21588" w14:textId="77777777" w:rsidR="00764C7B" w:rsidRDefault="00764C7B">
      <w:pPr>
        <w:spacing w:after="0" w:line="240" w:lineRule="auto"/>
      </w:pPr>
      <w:r>
        <w:separator/>
      </w:r>
    </w:p>
  </w:endnote>
  <w:endnote w:type="continuationSeparator" w:id="0">
    <w:p w14:paraId="4D58F599" w14:textId="77777777" w:rsidR="00764C7B" w:rsidRDefault="0076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C5D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E298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C05C911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16EF8377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55AD7B27" wp14:editId="7B5A6619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D932014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104293C8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652C2483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6981B305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A291A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FBDA334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60BD29A" wp14:editId="1E9B5229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2ADA4F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024AA66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24FF45C7" w14:textId="77777777" w:rsidR="0079685F" w:rsidRPr="004A291A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20"/>
              <w:szCs w:val="20"/>
            </w:rPr>
          </w:pP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>1</w:t>
          </w:r>
          <w:r w:rsidRPr="004A291A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49A9F35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AEF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AE6B6" w14:textId="77777777" w:rsidR="00764C7B" w:rsidRDefault="00764C7B">
      <w:pPr>
        <w:spacing w:after="0" w:line="240" w:lineRule="auto"/>
      </w:pPr>
      <w:r>
        <w:separator/>
      </w:r>
    </w:p>
  </w:footnote>
  <w:footnote w:type="continuationSeparator" w:id="0">
    <w:p w14:paraId="6004C422" w14:textId="77777777" w:rsidR="00764C7B" w:rsidRDefault="0076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E9E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C87E6" w14:textId="77777777" w:rsidR="00EF7BE4" w:rsidRDefault="00EF7BE4" w:rsidP="006C65B9">
    <w:pPr>
      <w:pStyle w:val="Cabealho"/>
      <w:rPr>
        <w:sz w:val="12"/>
        <w:szCs w:val="12"/>
      </w:rPr>
    </w:pPr>
  </w:p>
  <w:p w14:paraId="3AF65E91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0C204D8E" wp14:editId="4E4C06CB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96BC9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69CEA800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72A92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C4C"/>
    <w:rsid w:val="00012D13"/>
    <w:rsid w:val="00041DD1"/>
    <w:rsid w:val="001F7D00"/>
    <w:rsid w:val="00216851"/>
    <w:rsid w:val="0026695C"/>
    <w:rsid w:val="00312748"/>
    <w:rsid w:val="00384506"/>
    <w:rsid w:val="00396B90"/>
    <w:rsid w:val="003E7641"/>
    <w:rsid w:val="00413D3C"/>
    <w:rsid w:val="00414AE5"/>
    <w:rsid w:val="004A291A"/>
    <w:rsid w:val="004B4A58"/>
    <w:rsid w:val="004D5053"/>
    <w:rsid w:val="005449AB"/>
    <w:rsid w:val="00584F96"/>
    <w:rsid w:val="005855EB"/>
    <w:rsid w:val="005A06B2"/>
    <w:rsid w:val="00647585"/>
    <w:rsid w:val="006547E1"/>
    <w:rsid w:val="0068331D"/>
    <w:rsid w:val="006C5725"/>
    <w:rsid w:val="006C65B9"/>
    <w:rsid w:val="00764C7B"/>
    <w:rsid w:val="0079685F"/>
    <w:rsid w:val="0084741A"/>
    <w:rsid w:val="008C2B14"/>
    <w:rsid w:val="009A2DD4"/>
    <w:rsid w:val="009D09C1"/>
    <w:rsid w:val="00A25E17"/>
    <w:rsid w:val="00A37532"/>
    <w:rsid w:val="00A61FAA"/>
    <w:rsid w:val="00AE02C9"/>
    <w:rsid w:val="00AE4913"/>
    <w:rsid w:val="00B25498"/>
    <w:rsid w:val="00BB05E4"/>
    <w:rsid w:val="00BB2C4C"/>
    <w:rsid w:val="00BC1C97"/>
    <w:rsid w:val="00C13A5B"/>
    <w:rsid w:val="00C41BF2"/>
    <w:rsid w:val="00C5018E"/>
    <w:rsid w:val="00D15B0A"/>
    <w:rsid w:val="00D47929"/>
    <w:rsid w:val="00DA37D7"/>
    <w:rsid w:val="00DD5254"/>
    <w:rsid w:val="00E061FA"/>
    <w:rsid w:val="00E34622"/>
    <w:rsid w:val="00E464A5"/>
    <w:rsid w:val="00EF7BE4"/>
    <w:rsid w:val="00F9570A"/>
    <w:rsid w:val="00F96991"/>
    <w:rsid w:val="00FA4413"/>
    <w:rsid w:val="00FC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AB5835"/>
  <w15:docId w15:val="{07D5E4A5-28FF-417C-82B2-5CC5029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BADC1FAD-A4CB-4DE8-A1EC-902188DF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1268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Diego Pabulo Pinto Pereira da Rocha</cp:lastModifiedBy>
  <cp:revision>27</cp:revision>
  <cp:lastPrinted>2020-12-13T23:00:00Z</cp:lastPrinted>
  <dcterms:created xsi:type="dcterms:W3CDTF">2020-12-14T01:14:00Z</dcterms:created>
  <dcterms:modified xsi:type="dcterms:W3CDTF">2021-12-09T23:31:00Z</dcterms:modified>
</cp:coreProperties>
</file>