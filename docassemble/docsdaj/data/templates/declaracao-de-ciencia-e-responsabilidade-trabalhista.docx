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826F7" w14:textId="77777777" w:rsid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</w:p>
    <w:p w14:paraId="790BBDD9" w14:textId="77777777" w:rsidR="00DA11EA" w:rsidRPr="00DA11EA" w:rsidRDefault="00DA11EA" w:rsidP="00DA11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1E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CIÊNCIA E RESPONSABILIDADE</w:t>
      </w:r>
    </w:p>
    <w:p w14:paraId="527F3228" w14:textId="77777777" w:rsidR="00DA11EA" w:rsidRPr="00DA11EA" w:rsidRDefault="00DA11EA" w:rsidP="00DA11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3F9FA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assistido(a) do caso número 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declaro-me ciente das alterações trazidas pela Lei n. 13.467/2017 e me responsabilizo pelo pagamento de eventuais honorários sucumbenciais, honorários periciais e custas processuais nas seguintes hipóteses:</w:t>
      </w:r>
    </w:p>
    <w:p w14:paraId="3789D6AB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Nos termos do art. 790-B, da CLT, a parte vencida no objeto da perícia, ainda que beneficiária da justiça gratuita, será responsável pelos honorários periciais;</w:t>
      </w:r>
    </w:p>
    <w:p w14:paraId="3DFD38DC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O beneficiário da justiça gratuita que for vencido na reclamação trabalhista arcará com os honorários de sucumbência,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14:paraId="367B287D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1EA">
        <w:rPr>
          <w:rFonts w:ascii="Times New Roman" w:eastAsia="Times New Roman" w:hAnsi="Times New Roman" w:cs="Times New Roman"/>
          <w:sz w:val="24"/>
          <w:szCs w:val="24"/>
        </w:rPr>
        <w:t>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14:paraId="2DCD11B6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Declaro, ainda, que são verdadeiras as informações prestadas aos procuradores da Divisão de Assistência Judiciária Prof. Paulo Edson de Souza - UFMG para fins de ajuizamento de reclamação trabalhista.</w:t>
      </w:r>
    </w:p>
    <w:p w14:paraId="2F2D45D7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DD10F5" w14:textId="77777777" w:rsidR="00DA11EA" w:rsidRPr="00DA11EA" w:rsidRDefault="00DA11EA" w:rsidP="003E323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19E08EA0" w14:textId="77777777" w:rsidR="00DA11EA" w:rsidRPr="00DA11EA" w:rsidRDefault="00DA11EA" w:rsidP="00DA11E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C6145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79BC8967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0F01F7D" w14:textId="77777777" w:rsidR="00DA11EA" w:rsidRPr="00DA11EA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6F4EDFB" w14:textId="77777777" w:rsidR="00396B90" w:rsidRDefault="00DA11EA" w:rsidP="00DA11EA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DA11E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DA11EA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DA11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D5A7B6B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D8B6B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1D967" w14:textId="77777777" w:rsidR="00C7695B" w:rsidRDefault="00C7695B">
      <w:pPr>
        <w:spacing w:after="0" w:line="240" w:lineRule="auto"/>
      </w:pPr>
      <w:r>
        <w:separator/>
      </w:r>
    </w:p>
  </w:endnote>
  <w:endnote w:type="continuationSeparator" w:id="0">
    <w:p w14:paraId="319D67CE" w14:textId="77777777" w:rsidR="00C7695B" w:rsidRDefault="00C7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2392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FDE4C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E27651E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6B5FBA29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C5468D5" wp14:editId="0D4678EA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275ABB5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14:paraId="07491F7D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14:paraId="1B49C4FF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14:paraId="78172228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A86493A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63997210" wp14:editId="10B9AD7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B3F0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1F2DFE8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85EFD72" w14:textId="77777777"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28AE533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725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49763" w14:textId="77777777" w:rsidR="00C7695B" w:rsidRDefault="00C7695B">
      <w:pPr>
        <w:spacing w:after="0" w:line="240" w:lineRule="auto"/>
      </w:pPr>
      <w:r>
        <w:separator/>
      </w:r>
    </w:p>
  </w:footnote>
  <w:footnote w:type="continuationSeparator" w:id="0">
    <w:p w14:paraId="653454FB" w14:textId="77777777" w:rsidR="00C7695B" w:rsidRDefault="00C7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664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352AC" w14:textId="77777777" w:rsidR="00EF7BE4" w:rsidRDefault="00EF7BE4" w:rsidP="006C65B9">
    <w:pPr>
      <w:pStyle w:val="Cabealho"/>
      <w:rPr>
        <w:sz w:val="12"/>
        <w:szCs w:val="12"/>
      </w:rPr>
    </w:pPr>
  </w:p>
  <w:p w14:paraId="6D478166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AD0C84A" wp14:editId="66A0A7D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3C1C10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7C0D954F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C547C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D770A"/>
    <w:multiLevelType w:val="multilevel"/>
    <w:tmpl w:val="FC9EF7DA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EA"/>
    <w:rsid w:val="00396B90"/>
    <w:rsid w:val="003E3235"/>
    <w:rsid w:val="004D5053"/>
    <w:rsid w:val="005449AB"/>
    <w:rsid w:val="006C65B9"/>
    <w:rsid w:val="0079685F"/>
    <w:rsid w:val="00AE02C9"/>
    <w:rsid w:val="00AE4913"/>
    <w:rsid w:val="00B25498"/>
    <w:rsid w:val="00BB05E4"/>
    <w:rsid w:val="00C13A5B"/>
    <w:rsid w:val="00C7695B"/>
    <w:rsid w:val="00CA4C1D"/>
    <w:rsid w:val="00DA11EA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B246B"/>
  <w15:docId w15:val="{AE634F92-3A12-4687-9DD4-1656A39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7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2</cp:revision>
  <cp:lastPrinted>2020-12-13T23:00:00Z</cp:lastPrinted>
  <dcterms:created xsi:type="dcterms:W3CDTF">2020-12-14T01:02:00Z</dcterms:created>
  <dcterms:modified xsi:type="dcterms:W3CDTF">2020-12-14T01:33:00Z</dcterms:modified>
</cp:coreProperties>
</file>