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0961AC7E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{{ nome_assistido }}, CPF nº {{ num_cpf }}, </w:t>
      </w:r>
      <w:r w:rsidR="004549EB">
        <w:rPr>
          <w:rFonts w:ascii="Times New Roman" w:eastAsia="Times New Roman" w:hAnsi="Times New Roman" w:cs="Times New Roman"/>
          <w:sz w:val="24"/>
          <w:szCs w:val="24"/>
        </w:rPr>
        <w:t xml:space="preserve"> documento de identidade {{sigla_identidade}} 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>{{ num_rg }}, declaro, para fins de direito, sob as penas da lei, que as informações prestadas são fiéis à verdade e condizentes com a realidade dos fatos à época. Declaro ainda que tenho ciência do teor da petição inicial para a {{ tipo_acao</w:t>
      </w:r>
      <w:r w:rsidR="00175AA8">
        <w:rPr>
          <w:rFonts w:ascii="Times New Roman" w:eastAsia="Times New Roman" w:hAnsi="Times New Roman" w:cs="Times New Roman"/>
          <w:sz w:val="24"/>
          <w:szCs w:val="24"/>
        </w:rPr>
        <w:t>.upper()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</w:t>
      </w:r>
      <w:r w:rsidR="00C91938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aso {{ num_caso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4825AC88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BB0B65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cidade_assinatura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410C18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DA5D619" w14:textId="01D7E2DF" w:rsidR="00963658" w:rsidRPr="00963658" w:rsidRDefault="004549EB" w:rsidP="004549E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{{sigla_identidade}}: {{ num_rg }}</w:t>
      </w:r>
    </w:p>
    <w:sectPr w:rsidR="00963658" w:rsidRPr="009636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AE41" w14:textId="77777777" w:rsidR="00352E0B" w:rsidRDefault="00352E0B">
      <w:pPr>
        <w:spacing w:after="0" w:line="240" w:lineRule="auto"/>
      </w:pPr>
      <w:r>
        <w:separator/>
      </w:r>
    </w:p>
  </w:endnote>
  <w:endnote w:type="continuationSeparator" w:id="0">
    <w:p w14:paraId="3DBEC4B9" w14:textId="77777777" w:rsidR="00352E0B" w:rsidRDefault="0035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6B85" w14:textId="77777777" w:rsidR="00352E0B" w:rsidRDefault="00352E0B">
      <w:pPr>
        <w:spacing w:after="0" w:line="240" w:lineRule="auto"/>
      </w:pPr>
      <w:r>
        <w:separator/>
      </w:r>
    </w:p>
  </w:footnote>
  <w:footnote w:type="continuationSeparator" w:id="0">
    <w:p w14:paraId="38F39927" w14:textId="77777777" w:rsidR="00352E0B" w:rsidRDefault="0035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Header"/>
      <w:rPr>
        <w:sz w:val="12"/>
        <w:szCs w:val="12"/>
      </w:rPr>
    </w:pPr>
  </w:p>
  <w:p w14:paraId="50AFE54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32D44"/>
    <w:rsid w:val="00175AA8"/>
    <w:rsid w:val="00352E0B"/>
    <w:rsid w:val="003711A3"/>
    <w:rsid w:val="00396B90"/>
    <w:rsid w:val="00410C18"/>
    <w:rsid w:val="004549EB"/>
    <w:rsid w:val="004D5053"/>
    <w:rsid w:val="005449AB"/>
    <w:rsid w:val="006C65B9"/>
    <w:rsid w:val="0079685F"/>
    <w:rsid w:val="008737A6"/>
    <w:rsid w:val="008E488C"/>
    <w:rsid w:val="00963658"/>
    <w:rsid w:val="00AE02C9"/>
    <w:rsid w:val="00AE4913"/>
    <w:rsid w:val="00B25498"/>
    <w:rsid w:val="00B57010"/>
    <w:rsid w:val="00BA324E"/>
    <w:rsid w:val="00BB05E4"/>
    <w:rsid w:val="00BB0B65"/>
    <w:rsid w:val="00C13A5B"/>
    <w:rsid w:val="00C91938"/>
    <w:rsid w:val="00EF7BE4"/>
    <w:rsid w:val="00F70E07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13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10</cp:revision>
  <cp:lastPrinted>2020-12-13T23:00:00Z</cp:lastPrinted>
  <dcterms:created xsi:type="dcterms:W3CDTF">2020-12-14T01:07:00Z</dcterms:created>
  <dcterms:modified xsi:type="dcterms:W3CDTF">2021-11-25T00:15:00Z</dcterms:modified>
</cp:coreProperties>
</file>