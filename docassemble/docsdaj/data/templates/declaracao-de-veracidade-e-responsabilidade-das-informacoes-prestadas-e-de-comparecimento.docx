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CC315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14E574" w14:textId="77777777" w:rsidR="00963658" w:rsidRPr="00963658" w:rsidRDefault="00963658" w:rsidP="0096365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3658">
        <w:rPr>
          <w:rFonts w:ascii="Times New Roman" w:eastAsia="Times New Roman" w:hAnsi="Times New Roman" w:cs="Times New Roman"/>
          <w:b/>
          <w:bCs/>
          <w:sz w:val="28"/>
          <w:szCs w:val="28"/>
        </w:rPr>
        <w:t>DECLARAÇÃO DE VERACIDADE E</w:t>
      </w:r>
    </w:p>
    <w:p w14:paraId="4FB37166" w14:textId="77777777" w:rsidR="00963658" w:rsidRPr="00963658" w:rsidRDefault="00963658" w:rsidP="0096365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3658">
        <w:rPr>
          <w:rFonts w:ascii="Times New Roman" w:eastAsia="Times New Roman" w:hAnsi="Times New Roman" w:cs="Times New Roman"/>
          <w:b/>
          <w:bCs/>
          <w:sz w:val="28"/>
          <w:szCs w:val="28"/>
        </w:rPr>
        <w:t>RESPONSABILIDADE DAS INFORMAÇÕES PRESTADAS</w:t>
      </w:r>
    </w:p>
    <w:p w14:paraId="3212433A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A9D480" w14:textId="6914EDF8" w:rsidR="00963658" w:rsidRPr="00963658" w:rsidRDefault="00963658" w:rsidP="00FA646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ab/>
        <w:t xml:space="preserve">Eu, </w:t>
      </w:r>
      <w:proofErr w:type="gramStart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963658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963658">
        <w:rPr>
          <w:rFonts w:ascii="Times New Roman" w:eastAsia="Times New Roman" w:hAnsi="Times New Roman" w:cs="Times New Roman"/>
          <w:sz w:val="24"/>
          <w:szCs w:val="24"/>
        </w:rPr>
        <w:t>_assistido</w:t>
      </w:r>
      <w:proofErr w:type="spellEnd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}}, CPF nº {{ </w:t>
      </w:r>
      <w:proofErr w:type="spellStart"/>
      <w:r w:rsidRPr="00963658">
        <w:rPr>
          <w:rFonts w:ascii="Times New Roman" w:eastAsia="Times New Roman" w:hAnsi="Times New Roman" w:cs="Times New Roman"/>
          <w:sz w:val="24"/>
          <w:szCs w:val="24"/>
        </w:rPr>
        <w:t>num_cpf</w:t>
      </w:r>
      <w:proofErr w:type="spellEnd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}}, </w:t>
      </w:r>
      <w:r w:rsidR="00005DD0">
        <w:rPr>
          <w:rFonts w:ascii="Times New Roman" w:eastAsia="Times New Roman" w:hAnsi="Times New Roman" w:cs="Times New Roman"/>
          <w:sz w:val="24"/>
          <w:szCs w:val="24"/>
        </w:rPr>
        <w:t xml:space="preserve">documento de identidade </w:t>
      </w:r>
      <w:r w:rsidR="00005DD0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="00005DD0">
        <w:rPr>
          <w:rFonts w:ascii="Times New Roman" w:eastAsia="Times New Roman" w:hAnsi="Times New Roman" w:cs="Times New Roman"/>
          <w:sz w:val="24"/>
          <w:szCs w:val="24"/>
        </w:rPr>
        <w:t>sigla_identidade</w:t>
      </w:r>
      <w:proofErr w:type="spellEnd"/>
      <w:r w:rsidR="00005DD0">
        <w:rPr>
          <w:rFonts w:ascii="Times New Roman" w:eastAsia="Times New Roman" w:hAnsi="Times New Roman" w:cs="Times New Roman"/>
          <w:sz w:val="24"/>
          <w:szCs w:val="24"/>
        </w:rPr>
        <w:t xml:space="preserve"> }}/{{ </w:t>
      </w:r>
      <w:proofErr w:type="spellStart"/>
      <w:r w:rsidR="00005DD0">
        <w:rPr>
          <w:rFonts w:ascii="Times New Roman" w:eastAsia="Times New Roman" w:hAnsi="Times New Roman" w:cs="Times New Roman"/>
          <w:sz w:val="24"/>
          <w:szCs w:val="24"/>
        </w:rPr>
        <w:t>sigla_estado_identidade</w:t>
      </w:r>
      <w:proofErr w:type="spellEnd"/>
      <w:r w:rsidR="00005DD0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nº {{ </w:t>
      </w:r>
      <w:proofErr w:type="spellStart"/>
      <w:r w:rsidRPr="00963658">
        <w:rPr>
          <w:rFonts w:ascii="Times New Roman" w:eastAsia="Times New Roman" w:hAnsi="Times New Roman" w:cs="Times New Roman"/>
          <w:sz w:val="24"/>
          <w:szCs w:val="24"/>
        </w:rPr>
        <w:t>num_rg</w:t>
      </w:r>
      <w:proofErr w:type="spellEnd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}}, declaro, para fins de direito, sob as penas da lei, que as informações</w:t>
      </w:r>
      <w:r w:rsidR="00FA64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prestadas são fiéis à verdade e condizentes com a realidade dos fatos à época. Declaro ainda que tenho ciência do teor da petição inicial para a ação </w:t>
      </w:r>
      <w:proofErr w:type="gramStart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963658">
        <w:rPr>
          <w:rFonts w:ascii="Times New Roman" w:eastAsia="Times New Roman" w:hAnsi="Times New Roman" w:cs="Times New Roman"/>
          <w:sz w:val="24"/>
          <w:szCs w:val="24"/>
        </w:rPr>
        <w:t>tipo</w:t>
      </w:r>
      <w:proofErr w:type="gramEnd"/>
      <w:r w:rsidRPr="00963658">
        <w:rPr>
          <w:rFonts w:ascii="Times New Roman" w:eastAsia="Times New Roman" w:hAnsi="Times New Roman" w:cs="Times New Roman"/>
          <w:sz w:val="24"/>
          <w:szCs w:val="24"/>
        </w:rPr>
        <w:t>_acao</w:t>
      </w:r>
      <w:proofErr w:type="spellEnd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}}, do Caso {{ </w:t>
      </w:r>
      <w:proofErr w:type="spellStart"/>
      <w:r w:rsidRPr="00963658">
        <w:rPr>
          <w:rFonts w:ascii="Times New Roman" w:eastAsia="Times New Roman" w:hAnsi="Times New Roman" w:cs="Times New Roman"/>
          <w:sz w:val="24"/>
          <w:szCs w:val="24"/>
        </w:rPr>
        <w:t>num_caso</w:t>
      </w:r>
      <w:proofErr w:type="spellEnd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}}, concordando com o que ali foi exposto e, consequentemente, com a distribuição da ação. </w:t>
      </w:r>
    </w:p>
    <w:p w14:paraId="6B49F077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ab/>
        <w:t>Fico ciente através deste documento que a falsidade dessa declaração configura crime previsto no Código Penal Brasileiro, passível de apuração na forma da Lei.</w:t>
      </w:r>
    </w:p>
    <w:p w14:paraId="0E9AE764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ab/>
        <w:t xml:space="preserve">Nada mais tendo a declarar e ciente das responsabilidades pelas declarações prestadas, firmo a presente. </w:t>
      </w:r>
    </w:p>
    <w:p w14:paraId="67ABA465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CE91F4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C220A0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3658">
        <w:rPr>
          <w:rFonts w:ascii="Times New Roman" w:eastAsia="Times New Roman" w:hAnsi="Times New Roman" w:cs="Times New Roman"/>
          <w:sz w:val="24"/>
          <w:szCs w:val="24"/>
        </w:rPr>
        <w:t>{{ cidade</w:t>
      </w:r>
      <w:proofErr w:type="gramEnd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}}, {{ data }}.</w:t>
      </w:r>
    </w:p>
    <w:p w14:paraId="536A4B94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E2421C" w14:textId="77777777" w:rsidR="00963658" w:rsidRPr="00963658" w:rsidRDefault="00963658" w:rsidP="009636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0F01BE" w14:textId="77777777" w:rsidR="00963658" w:rsidRPr="00963658" w:rsidRDefault="00963658" w:rsidP="0096365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</w:t>
      </w:r>
    </w:p>
    <w:p w14:paraId="58C29A22" w14:textId="77777777" w:rsidR="00963658" w:rsidRPr="00963658" w:rsidRDefault="00963658" w:rsidP="0096365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963658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963658">
        <w:rPr>
          <w:rFonts w:ascii="Times New Roman" w:eastAsia="Times New Roman" w:hAnsi="Times New Roman" w:cs="Times New Roman"/>
          <w:sz w:val="24"/>
          <w:szCs w:val="24"/>
        </w:rPr>
        <w:t>_assistido</w:t>
      </w:r>
      <w:proofErr w:type="spellEnd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3C9FE876" w14:textId="77777777" w:rsidR="00963658" w:rsidRPr="00963658" w:rsidRDefault="00963658" w:rsidP="0096365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CPF: </w:t>
      </w:r>
      <w:proofErr w:type="gramStart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963658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963658">
        <w:rPr>
          <w:rFonts w:ascii="Times New Roman" w:eastAsia="Times New Roman" w:hAnsi="Times New Roman" w:cs="Times New Roman"/>
          <w:sz w:val="24"/>
          <w:szCs w:val="24"/>
        </w:rPr>
        <w:t>_cpf</w:t>
      </w:r>
      <w:proofErr w:type="spellEnd"/>
      <w:r w:rsidRPr="00963658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5DA5D619" w14:textId="17812994" w:rsidR="00FA6467" w:rsidRDefault="00005DD0" w:rsidP="0096365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sigla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_identidade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}}/{{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sigla_estado_identidade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="00963658" w:rsidRPr="00963658">
        <w:rPr>
          <w:rFonts w:ascii="Times New Roman" w:eastAsia="Times New Roman" w:hAnsi="Times New Roman" w:cs="Times New Roman"/>
          <w:sz w:val="24"/>
          <w:szCs w:val="24"/>
        </w:rPr>
        <w:t xml:space="preserve">: {{ </w:t>
      </w:r>
      <w:proofErr w:type="spellStart"/>
      <w:r w:rsidR="00963658" w:rsidRPr="00963658">
        <w:rPr>
          <w:rFonts w:ascii="Times New Roman" w:eastAsia="Times New Roman" w:hAnsi="Times New Roman" w:cs="Times New Roman"/>
          <w:sz w:val="24"/>
          <w:szCs w:val="24"/>
        </w:rPr>
        <w:t>num_rg</w:t>
      </w:r>
      <w:proofErr w:type="spellEnd"/>
      <w:r w:rsidR="00963658" w:rsidRPr="00963658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5A63C6DA" w14:textId="77777777" w:rsidR="00FA6467" w:rsidRDefault="00FA64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0D07223" w14:textId="77777777" w:rsidR="00FA6467" w:rsidRDefault="00FA6467" w:rsidP="00FA646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B7737F" w14:textId="77777777" w:rsidR="00FA6467" w:rsidRDefault="00FA6467" w:rsidP="00FA646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DECLARAÇÃO DE COMPARECIMENTO</w:t>
      </w:r>
    </w:p>
    <w:p w14:paraId="73D68D40" w14:textId="77777777" w:rsidR="00FA6467" w:rsidRDefault="00FA6467" w:rsidP="00FA646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F5C059" w14:textId="77777777" w:rsidR="00FA6467" w:rsidRDefault="00FA6467" w:rsidP="00FA646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Declaro, para fins de comprovação de comparecimento, que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CPF nº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num_cpf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esteve presente junto à Divisão de Assistência Judiciária Prof. Paulo Edson de Souza - UFMG durante o período das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format_time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hora_inicial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}} às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format_time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hora_final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 }}  horas do dia {{ data }}. </w:t>
      </w:r>
    </w:p>
    <w:p w14:paraId="56E0BF9E" w14:textId="77777777" w:rsidR="00FA6467" w:rsidRDefault="00FA6467" w:rsidP="00FA646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23ED77" w14:textId="77777777" w:rsidR="00FA6467" w:rsidRDefault="00FA6467" w:rsidP="00FA646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599246" w14:textId="77777777" w:rsidR="00FA6467" w:rsidRDefault="00FA6467" w:rsidP="00FA646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cidade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data }}.</w:t>
      </w:r>
    </w:p>
    <w:p w14:paraId="6F4D4910" w14:textId="77777777" w:rsidR="00FA6467" w:rsidRDefault="00FA6467" w:rsidP="00FA646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F8EF84" w14:textId="77777777" w:rsidR="00FA6467" w:rsidRDefault="00FA6467" w:rsidP="00FA646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094271" w14:textId="77777777" w:rsidR="00FA6467" w:rsidRDefault="00FA6467" w:rsidP="00FA6467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546B854" w14:textId="77777777" w:rsidR="00FA6467" w:rsidRDefault="00FA6467" w:rsidP="00FA6467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_colaborador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751A3FBC" w14:textId="77777777" w:rsidR="00FA6467" w:rsidRDefault="00FA6467" w:rsidP="00FA6467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Número de OAB: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_oab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 </w:t>
      </w:r>
    </w:p>
    <w:p w14:paraId="0B0C0B9B" w14:textId="77777777" w:rsidR="00FA6467" w:rsidRDefault="00FA6467" w:rsidP="00FA6467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Colaborador(a) da Divisão de Assistência Judiciária </w:t>
      </w:r>
    </w:p>
    <w:p w14:paraId="6825F9F8" w14:textId="77777777" w:rsidR="00FA6467" w:rsidRDefault="00FA6467" w:rsidP="00FA64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F395EF" w14:textId="77777777" w:rsidR="00FA6467" w:rsidRDefault="00FA6467" w:rsidP="00FA64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CBA873" w14:textId="77777777" w:rsidR="00FA6467" w:rsidRDefault="00FA6467" w:rsidP="00FA64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0A0736" w14:textId="77777777" w:rsidR="00FA6467" w:rsidRDefault="00FA6467" w:rsidP="00FA6467">
      <w:pPr>
        <w:tabs>
          <w:tab w:val="left" w:pos="621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DC38EBE" w14:textId="77777777" w:rsidR="00FA6467" w:rsidRDefault="00FA6467" w:rsidP="00FA646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47DD9F" w14:textId="07D67FCC" w:rsidR="00FA6467" w:rsidRDefault="00FA6467" w:rsidP="00FA646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FA64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68479" w14:textId="77777777" w:rsidR="00373B7B" w:rsidRDefault="00373B7B">
      <w:pPr>
        <w:spacing w:after="0" w:line="240" w:lineRule="auto"/>
      </w:pPr>
      <w:r>
        <w:separator/>
      </w:r>
    </w:p>
  </w:endnote>
  <w:endnote w:type="continuationSeparator" w:id="0">
    <w:p w14:paraId="172D50C3" w14:textId="77777777" w:rsidR="00373B7B" w:rsidRDefault="00373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E0FF0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45406" w14:textId="77777777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09FEDD9C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3C0856E7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451A32D4" wp14:editId="191CB6F3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4F3524C5" w14:textId="77777777" w:rsidR="00BA324E" w:rsidRPr="00BA324E" w:rsidRDefault="00BA324E" w:rsidP="00BA324E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BA324E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44D077D4" w14:textId="77777777" w:rsidR="00BA324E" w:rsidRPr="00BA324E" w:rsidRDefault="00BA324E" w:rsidP="00BA324E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BA324E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0C91C6D4" w14:textId="77777777" w:rsidR="00BA324E" w:rsidRPr="00BA324E" w:rsidRDefault="00BA324E" w:rsidP="00BA324E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BA324E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77E5DAC3" w14:textId="4F855914" w:rsidR="0079685F" w:rsidRPr="00C13A5B" w:rsidRDefault="00BA324E" w:rsidP="00BA324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BA324E">
            <w:rPr>
              <w:rFonts w:ascii="Arial" w:eastAsia="Cambria" w:hAnsi="Arial" w:cs="Arial"/>
              <w:iCs/>
              <w:sz w:val="18"/>
              <w:szCs w:val="18"/>
            </w:rPr>
            <w:t xml:space="preserve">BH/MG, CEP 30.130-180, </w:t>
          </w:r>
          <w:proofErr w:type="spellStart"/>
          <w:r w:rsidRPr="00BA324E">
            <w:rPr>
              <w:rFonts w:ascii="Arial" w:eastAsia="Cambria" w:hAnsi="Arial" w:cs="Arial"/>
              <w:iCs/>
              <w:sz w:val="18"/>
              <w:szCs w:val="18"/>
            </w:rPr>
            <w:t>Tel</w:t>
          </w:r>
          <w:proofErr w:type="spellEnd"/>
          <w:r w:rsidRPr="00BA324E">
            <w:rPr>
              <w:rFonts w:ascii="Arial" w:eastAsia="Cambria" w:hAnsi="Arial" w:cs="Arial"/>
              <w:iCs/>
              <w:sz w:val="18"/>
              <w:szCs w:val="18"/>
            </w:rPr>
            <w:t>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4806760F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7DA34A23" wp14:editId="7C6013F4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AEBFABC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37AF4960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11885EF3" w14:textId="77777777" w:rsidR="0079685F" w:rsidRPr="00BA324E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20"/>
              <w:szCs w:val="20"/>
            </w:rPr>
          </w:pP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BA324E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5A9EAB16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04A9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48B5C" w14:textId="77777777" w:rsidR="00373B7B" w:rsidRDefault="00373B7B">
      <w:pPr>
        <w:spacing w:after="0" w:line="240" w:lineRule="auto"/>
      </w:pPr>
      <w:r>
        <w:separator/>
      </w:r>
    </w:p>
  </w:footnote>
  <w:footnote w:type="continuationSeparator" w:id="0">
    <w:p w14:paraId="0FA42FB2" w14:textId="77777777" w:rsidR="00373B7B" w:rsidRDefault="00373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BAF95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3299A" w14:textId="77777777" w:rsidR="00EF7BE4" w:rsidRDefault="00EF7BE4" w:rsidP="006C65B9">
    <w:pPr>
      <w:pStyle w:val="Cabealho"/>
      <w:rPr>
        <w:sz w:val="12"/>
        <w:szCs w:val="12"/>
      </w:rPr>
    </w:pPr>
  </w:p>
  <w:p w14:paraId="50AFE54A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5305F588" wp14:editId="26A939C6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6FC3AC0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15669CB0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6D594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658"/>
    <w:rsid w:val="00005DD0"/>
    <w:rsid w:val="00032D44"/>
    <w:rsid w:val="00373B7B"/>
    <w:rsid w:val="00396B90"/>
    <w:rsid w:val="0045373B"/>
    <w:rsid w:val="004D5053"/>
    <w:rsid w:val="005449AB"/>
    <w:rsid w:val="006C65B9"/>
    <w:rsid w:val="0079685F"/>
    <w:rsid w:val="008E488C"/>
    <w:rsid w:val="00963658"/>
    <w:rsid w:val="00A3238B"/>
    <w:rsid w:val="00AE02C9"/>
    <w:rsid w:val="00AE4913"/>
    <w:rsid w:val="00B25498"/>
    <w:rsid w:val="00BA324E"/>
    <w:rsid w:val="00BB05E4"/>
    <w:rsid w:val="00C13A5B"/>
    <w:rsid w:val="00EF7BE4"/>
    <w:rsid w:val="00F9570A"/>
    <w:rsid w:val="00FA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61151F"/>
  <w15:docId w15:val="{19761853-55AD-40D0-B4E9-7B3FF7CF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63</TotalTime>
  <Pages>2</Pages>
  <Words>243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Diego Pabulo Pinto Pereira da Rocha</cp:lastModifiedBy>
  <cp:revision>4</cp:revision>
  <cp:lastPrinted>2020-12-13T23:00:00Z</cp:lastPrinted>
  <dcterms:created xsi:type="dcterms:W3CDTF">2021-09-21T23:47:00Z</dcterms:created>
  <dcterms:modified xsi:type="dcterms:W3CDTF">2021-12-05T23:18:00Z</dcterms:modified>
</cp:coreProperties>
</file>