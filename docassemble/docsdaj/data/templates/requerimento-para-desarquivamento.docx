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928C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DC5FC" w14:textId="1B6DF879" w:rsidR="00C72E59" w:rsidRPr="0030529D" w:rsidRDefault="001D437B" w:rsidP="0030529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437B">
        <w:rPr>
          <w:rFonts w:ascii="Times New Roman" w:eastAsia="Times New Roman" w:hAnsi="Times New Roman" w:cs="Times New Roman"/>
          <w:b/>
          <w:bCs/>
          <w:sz w:val="28"/>
          <w:szCs w:val="28"/>
        </w:rPr>
        <w:t>REQUERIMENTO DE DESARQUIVAMENTO</w:t>
      </w:r>
    </w:p>
    <w:p w14:paraId="494138D7" w14:textId="77777777" w:rsidR="00DD4CC9" w:rsidRDefault="00DD4CC9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E7FC1" w14:textId="330A3616" w:rsidR="00A474A3" w:rsidRDefault="00905FDB" w:rsidP="00762A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complemento %}</w:t>
      </w:r>
    </w:p>
    <w:p w14:paraId="346D3793" w14:textId="2F19EDD4" w:rsidR="00BD0B75" w:rsidRDefault="001D437B" w:rsidP="00742C1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</w:t>
      </w:r>
      <w:r w:rsidR="002B7767">
        <w:rPr>
          <w:rFonts w:ascii="Times New Roman" w:eastAsia="Times New Roman" w:hAnsi="Times New Roman" w:cs="Times New Roman"/>
          <w:sz w:val="24"/>
          <w:szCs w:val="24"/>
        </w:rPr>
        <w:t>documento de identidade {{ sigla_identidade }}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nº {{ num_rg }}, residente e domiciliado(a) 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 w:rsidR="00743105"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 w:rsidR="00734C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3F43" w:rsidRPr="00893F43">
        <w:rPr>
          <w:rFonts w:ascii="Times New Roman" w:eastAsia="Times New Roman" w:hAnsi="Times New Roman" w:cs="Times New Roman"/>
          <w:sz w:val="24"/>
          <w:szCs w:val="24"/>
        </w:rPr>
        <w:t>{{ complemento }},</w:t>
      </w:r>
      <w:r w:rsidR="00744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 seguintes motivos:</w:t>
      </w:r>
    </w:p>
    <w:p w14:paraId="32C47654" w14:textId="3587BA7E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else %}</w:t>
      </w:r>
    </w:p>
    <w:p w14:paraId="4BF6BDC9" w14:textId="4174CF1A" w:rsidR="00905FDB" w:rsidRDefault="00905FDB" w:rsidP="00905FD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Eu, {{ nome_assistido }}, portador(a) do CPF nº {{ num_cpf }} e RG nº {{ num_rg }}, residente e domiciliado(a) </w:t>
      </w:r>
      <w:r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logradouro }},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nº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num_residencial }},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bairro }}, {{ cidade</w:t>
      </w:r>
      <w:r>
        <w:rPr>
          <w:rFonts w:ascii="Times New Roman" w:eastAsia="Times New Roman" w:hAnsi="Times New Roman" w:cs="Times New Roman"/>
          <w:sz w:val="24"/>
          <w:szCs w:val="24"/>
        </w:rPr>
        <w:t>_assistido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sigla_estado }}, CEP {{ cep }}, requeiro o desarquivamento do Caso nº {{ num_caso }}, pelos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seguinte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motivo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s</w:t>
      </w:r>
      <w:r w:rsidR="005F2D2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50E7DD" w14:textId="5ABA3B74" w:rsidR="00905FDB" w:rsidRDefault="00905FDB" w:rsidP="0092514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="0092514D">
        <w:rPr>
          <w:rFonts w:ascii="Times New Roman" w:eastAsia="Times New Roman" w:hAnsi="Times New Roman" w:cs="Times New Roman"/>
          <w:sz w:val="24"/>
          <w:szCs w:val="24"/>
        </w:rPr>
        <w:t>%p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endif %}</w:t>
      </w:r>
    </w:p>
    <w:p w14:paraId="14F3CE34" w14:textId="2BBA04A5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razoes_desarquivamento}}</w:t>
      </w:r>
    </w:p>
    <w:p w14:paraId="683A6B24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D4482" w14:textId="77777777" w:rsidR="001D437B" w:rsidRPr="00E25429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b/>
          <w:bCs/>
          <w:sz w:val="24"/>
          <w:szCs w:val="24"/>
        </w:rPr>
        <w:t>Observações:</w:t>
      </w:r>
    </w:p>
    <w:p w14:paraId="77A9EF70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do arquivamento: 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>{{ data_arquivamento }}</w:t>
      </w:r>
    </w:p>
    <w:p w14:paraId="19A4C19E" w14:textId="20386666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Motivos do arquivamento: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motivos_arquivamento }}</w:t>
      </w:r>
    </w:p>
    <w:p w14:paraId="60A48B96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if decisao %}</w:t>
      </w:r>
    </w:p>
    <w:p w14:paraId="238BD46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5429">
        <w:rPr>
          <w:rFonts w:ascii="Times New Roman" w:eastAsia="Times New Roman" w:hAnsi="Times New Roman" w:cs="Times New Roman"/>
          <w:i/>
          <w:iCs/>
          <w:sz w:val="24"/>
          <w:szCs w:val="24"/>
        </w:rPr>
        <w:t>Número da ação: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{{ num_acao }}</w:t>
      </w:r>
    </w:p>
    <w:p w14:paraId="465F73BD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56E80615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E271A" w14:textId="6D13B8F0" w:rsidR="001D437B" w:rsidRPr="001D437B" w:rsidRDefault="001D437B" w:rsidP="00E254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lastRenderedPageBreak/>
        <w:t>{{ cidade</w:t>
      </w:r>
      <w:r w:rsidR="00732631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E029E9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516ED142" w14:textId="77777777" w:rsidR="001D437B" w:rsidRPr="001D437B" w:rsidRDefault="001D437B" w:rsidP="001D43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5EAF63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</w:t>
      </w:r>
    </w:p>
    <w:p w14:paraId="027B3DB6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{{ nome_assistido }}</w:t>
      </w:r>
    </w:p>
    <w:p w14:paraId="4CFB334D" w14:textId="77777777" w:rsidR="001D437B" w:rsidRPr="001D437B" w:rsidRDefault="001D437B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>CPF: {{ num_cpf }}</w:t>
      </w:r>
    </w:p>
    <w:p w14:paraId="5BEBF60D" w14:textId="4835C758" w:rsidR="00BB05E4" w:rsidRPr="00BB05E4" w:rsidRDefault="002B7767" w:rsidP="00E2542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 sigla_identidade }}</w:t>
      </w:r>
      <w:r w:rsidR="001D437B" w:rsidRPr="001D437B">
        <w:rPr>
          <w:rFonts w:ascii="Times New Roman" w:eastAsia="Times New Roman" w:hAnsi="Times New Roman" w:cs="Times New Roman"/>
          <w:sz w:val="24"/>
          <w:szCs w:val="24"/>
        </w:rPr>
        <w:t>: {{ num_rg }}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99D4" w14:textId="77777777" w:rsidR="007C7698" w:rsidRDefault="007C7698">
      <w:pPr>
        <w:spacing w:after="0" w:line="240" w:lineRule="auto"/>
      </w:pPr>
      <w:r>
        <w:separator/>
      </w:r>
    </w:p>
  </w:endnote>
  <w:endnote w:type="continuationSeparator" w:id="0">
    <w:p w14:paraId="115872A8" w14:textId="77777777" w:rsidR="007C7698" w:rsidRDefault="007C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738F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DF3D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415D2B6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269CDE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D81A71E" wp14:editId="51F50935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07CAF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7A532BFA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3CB1C04" w14:textId="77777777" w:rsidR="00241E88" w:rsidRPr="00241E88" w:rsidRDefault="00241E88" w:rsidP="00241E88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A3AD66A" w14:textId="01FEAB96" w:rsidR="0079685F" w:rsidRPr="00C13A5B" w:rsidRDefault="00241E88" w:rsidP="00241E8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241E88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E40801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06F11E4" wp14:editId="000E374A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7FD00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607931A9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E5726D3" w14:textId="77777777" w:rsidR="0079685F" w:rsidRPr="00241E88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241E88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241E88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24730566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768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E45A" w14:textId="77777777" w:rsidR="007C7698" w:rsidRDefault="007C7698">
      <w:pPr>
        <w:spacing w:after="0" w:line="240" w:lineRule="auto"/>
      </w:pPr>
      <w:r>
        <w:separator/>
      </w:r>
    </w:p>
  </w:footnote>
  <w:footnote w:type="continuationSeparator" w:id="0">
    <w:p w14:paraId="170A4347" w14:textId="77777777" w:rsidR="007C7698" w:rsidRDefault="007C7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B36A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9869" w14:textId="77777777" w:rsidR="00EF7BE4" w:rsidRDefault="00EF7BE4" w:rsidP="006C65B9">
    <w:pPr>
      <w:pStyle w:val="Header"/>
      <w:rPr>
        <w:sz w:val="12"/>
        <w:szCs w:val="12"/>
      </w:rPr>
    </w:pPr>
  </w:p>
  <w:p w14:paraId="61C8BB2D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49F88C9C" wp14:editId="5F3709D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C18EAD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588B812D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F3B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7B"/>
    <w:rsid w:val="0009518C"/>
    <w:rsid w:val="001D437B"/>
    <w:rsid w:val="00241E88"/>
    <w:rsid w:val="00285F49"/>
    <w:rsid w:val="002B7767"/>
    <w:rsid w:val="002C7E00"/>
    <w:rsid w:val="003037CC"/>
    <w:rsid w:val="0030529D"/>
    <w:rsid w:val="0030754D"/>
    <w:rsid w:val="00396B90"/>
    <w:rsid w:val="00497941"/>
    <w:rsid w:val="004D5053"/>
    <w:rsid w:val="00520A81"/>
    <w:rsid w:val="00525DF7"/>
    <w:rsid w:val="005449AB"/>
    <w:rsid w:val="00581562"/>
    <w:rsid w:val="005F2D2F"/>
    <w:rsid w:val="005F3E2D"/>
    <w:rsid w:val="00667C65"/>
    <w:rsid w:val="006769CB"/>
    <w:rsid w:val="006B609F"/>
    <w:rsid w:val="006C65B9"/>
    <w:rsid w:val="006F3DFA"/>
    <w:rsid w:val="00732631"/>
    <w:rsid w:val="00734C7E"/>
    <w:rsid w:val="00742C16"/>
    <w:rsid w:val="00743105"/>
    <w:rsid w:val="00744E3C"/>
    <w:rsid w:val="00762AC4"/>
    <w:rsid w:val="0079685F"/>
    <w:rsid w:val="007C7698"/>
    <w:rsid w:val="00815C44"/>
    <w:rsid w:val="00893F43"/>
    <w:rsid w:val="008A3DC6"/>
    <w:rsid w:val="00905FDB"/>
    <w:rsid w:val="0092514D"/>
    <w:rsid w:val="009F51DA"/>
    <w:rsid w:val="00A474A3"/>
    <w:rsid w:val="00AC46EB"/>
    <w:rsid w:val="00AE02C9"/>
    <w:rsid w:val="00AE4913"/>
    <w:rsid w:val="00B25498"/>
    <w:rsid w:val="00B71ED6"/>
    <w:rsid w:val="00BB05E4"/>
    <w:rsid w:val="00BD0B75"/>
    <w:rsid w:val="00C13A5B"/>
    <w:rsid w:val="00C63132"/>
    <w:rsid w:val="00C72E59"/>
    <w:rsid w:val="00D20DA6"/>
    <w:rsid w:val="00D40C53"/>
    <w:rsid w:val="00DD4CC9"/>
    <w:rsid w:val="00E029E9"/>
    <w:rsid w:val="00E25429"/>
    <w:rsid w:val="00E46334"/>
    <w:rsid w:val="00E60DD2"/>
    <w:rsid w:val="00E60F67"/>
    <w:rsid w:val="00EC7BC0"/>
    <w:rsid w:val="00EF7BE4"/>
    <w:rsid w:val="00F0387D"/>
    <w:rsid w:val="00F31B45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D0F1"/>
  <w15:docId w15:val="{2CAE12A1-F70B-47F9-984F-6711465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40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Expert Reis</cp:lastModifiedBy>
  <cp:revision>31</cp:revision>
  <cp:lastPrinted>2020-12-13T23:00:00Z</cp:lastPrinted>
  <dcterms:created xsi:type="dcterms:W3CDTF">2020-12-14T01:17:00Z</dcterms:created>
  <dcterms:modified xsi:type="dcterms:W3CDTF">2021-11-24T17:00:00Z</dcterms:modified>
</cp:coreProperties>
</file>