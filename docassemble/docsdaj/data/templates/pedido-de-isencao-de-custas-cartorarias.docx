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E7A15" w14:textId="77777777" w:rsidR="00741D2B" w:rsidRDefault="00741D2B" w:rsidP="00741D2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BE39CB" w14:textId="77777777" w:rsidR="00741D2B" w:rsidRDefault="00741D2B" w:rsidP="00741D2B">
      <w:pPr>
        <w:spacing w:before="240" w:after="240" w:line="276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30j0zll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AO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enderecamento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_cartorio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}}</w:t>
      </w:r>
    </w:p>
    <w:p w14:paraId="3BBBE322" w14:textId="77777777" w:rsidR="00741D2B" w:rsidRDefault="00741D2B" w:rsidP="00741D2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1fob9te" w:colFirst="0" w:colLast="0"/>
      <w:bookmarkEnd w:id="1"/>
    </w:p>
    <w:p w14:paraId="53629B66" w14:textId="31CD43C4" w:rsidR="000931A2" w:rsidRDefault="00741D2B" w:rsidP="000931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Eu,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nome_assistido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CPF nº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num_cpf_assistido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RG nº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num_rg_assistido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nacionalidade_assistido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estado_civil_assitido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profissao_assistido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filho (a) de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filiacao_assistido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residente e domiciliado(a) a {{ logradouro }},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num_residencial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complemento }}, {{ bairro }}, {{ cidade }},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sigla_estado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CEP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}},  telefone(s) 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telefone_assistido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="00694A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931A2" w:rsidRPr="001D437B">
        <w:rPr>
          <w:rFonts w:ascii="Times New Roman" w:eastAsia="Times New Roman" w:hAnsi="Times New Roman" w:cs="Times New Roman"/>
          <w:sz w:val="24"/>
          <w:szCs w:val="24"/>
        </w:rPr>
        <w:t xml:space="preserve">{%p </w:t>
      </w:r>
      <w:proofErr w:type="spellStart"/>
      <w:r w:rsidR="000931A2" w:rsidRPr="001D437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="000931A2" w:rsidRPr="001D43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931A2">
        <w:rPr>
          <w:rFonts w:ascii="Times New Roman" w:eastAsia="Times New Roman" w:hAnsi="Times New Roman" w:cs="Times New Roman"/>
          <w:sz w:val="24"/>
          <w:szCs w:val="24"/>
        </w:rPr>
        <w:t xml:space="preserve">telefone_assistido2 </w:t>
      </w:r>
      <w:r w:rsidR="000931A2" w:rsidRPr="001D437B">
        <w:rPr>
          <w:rFonts w:ascii="Times New Roman" w:eastAsia="Times New Roman" w:hAnsi="Times New Roman" w:cs="Times New Roman"/>
          <w:sz w:val="24"/>
          <w:szCs w:val="24"/>
        </w:rPr>
        <w:t>%}</w:t>
      </w:r>
      <w:r w:rsidR="00093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931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931A2" w:rsidRPr="001D437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r w:rsidR="000931A2">
        <w:rPr>
          <w:rFonts w:ascii="Times New Roman" w:eastAsia="Times New Roman" w:hAnsi="Times New Roman" w:cs="Times New Roman"/>
          <w:sz w:val="24"/>
          <w:szCs w:val="24"/>
        </w:rPr>
        <w:t xml:space="preserve">telefone_assistido2 </w:t>
      </w:r>
      <w:r w:rsidR="000931A2" w:rsidRPr="001D437B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320566A5" w14:textId="1FCD576B" w:rsidR="00741D2B" w:rsidRDefault="000931A2" w:rsidP="00694A0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{%p </w:t>
      </w:r>
      <w:proofErr w:type="spellStart"/>
      <w:r w:rsidRPr="001D437B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Pr="001D437B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1D2B">
        <w:rPr>
          <w:rFonts w:ascii="Times New Roman" w:eastAsia="Times New Roman" w:hAnsi="Times New Roman" w:cs="Times New Roman"/>
          <w:sz w:val="24"/>
          <w:szCs w:val="24"/>
        </w:rPr>
        <w:t xml:space="preserve">e e-mail </w:t>
      </w:r>
      <w:proofErr w:type="gramStart"/>
      <w:r w:rsidR="00741D2B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="00741D2B"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gramEnd"/>
      <w:r w:rsidR="00741D2B">
        <w:rPr>
          <w:rFonts w:ascii="Times New Roman" w:eastAsia="Times New Roman" w:hAnsi="Times New Roman" w:cs="Times New Roman"/>
          <w:sz w:val="24"/>
          <w:szCs w:val="24"/>
        </w:rPr>
        <w:t>_assitido</w:t>
      </w:r>
      <w:proofErr w:type="spellEnd"/>
      <w:r w:rsidR="00741D2B">
        <w:rPr>
          <w:rFonts w:ascii="Times New Roman" w:eastAsia="Times New Roman" w:hAnsi="Times New Roman" w:cs="Times New Roman"/>
          <w:sz w:val="24"/>
          <w:szCs w:val="24"/>
        </w:rPr>
        <w:t xml:space="preserve"> }}, </w:t>
      </w:r>
      <w:r w:rsidR="00741D2B">
        <w:rPr>
          <w:rFonts w:ascii="Times New Roman" w:eastAsia="Times New Roman" w:hAnsi="Times New Roman" w:cs="Times New Roman"/>
          <w:b/>
          <w:sz w:val="24"/>
          <w:szCs w:val="24"/>
        </w:rPr>
        <w:t>assistido pela Divisão de Assistência Judiciária Prof. Paulo Edson de Souza - UFMG</w:t>
      </w:r>
      <w:r w:rsidR="00741D2B">
        <w:rPr>
          <w:rFonts w:ascii="Times New Roman" w:eastAsia="Times New Roman" w:hAnsi="Times New Roman" w:cs="Times New Roman"/>
          <w:sz w:val="24"/>
          <w:szCs w:val="24"/>
        </w:rPr>
        <w:t xml:space="preserve">, declaro, na forma e nos termos do Lei Estadual nº 15.424/2004, bem como do art. 98 da Lei 13.105, de 16 de março de 2015 (Código de Processo Civil), </w:t>
      </w:r>
      <w:r w:rsidR="00741D2B">
        <w:rPr>
          <w:rFonts w:ascii="Times New Roman" w:eastAsia="Times New Roman" w:hAnsi="Times New Roman" w:cs="Times New Roman"/>
          <w:b/>
          <w:sz w:val="24"/>
          <w:szCs w:val="24"/>
        </w:rPr>
        <w:t>que sou pobre no sentido legal</w:t>
      </w:r>
      <w:r w:rsidR="00741D2B">
        <w:rPr>
          <w:rFonts w:ascii="Times New Roman" w:eastAsia="Times New Roman" w:hAnsi="Times New Roman" w:cs="Times New Roman"/>
          <w:sz w:val="24"/>
          <w:szCs w:val="24"/>
        </w:rPr>
        <w:t xml:space="preserve"> e, portanto, impossibilitado(a) de arcar com as custas processuais, honorários advocatícios, bem como qualquer despesa extrajudicial, sem prejuízo do sustento próprio ou de minha família. Declaro-me ciente de que a falsidade da presente declaração implicará responsabilidade civil e criminal (art. 299 Código Penal).</w:t>
      </w:r>
    </w:p>
    <w:p w14:paraId="143F92DF" w14:textId="77777777" w:rsidR="00741D2B" w:rsidRDefault="00741D2B" w:rsidP="00741D2B">
      <w:pPr>
        <w:spacing w:before="240" w:after="24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Declaro-me, ainda, ciente que o Oficial poderá solicitar a apresentação de documentos que comprovem os termos da declaração, conforme dispõe o art. 140 do Código de Normas – Provimento Conjunto 93/2020.</w:t>
      </w:r>
    </w:p>
    <w:p w14:paraId="65F24110" w14:textId="77777777" w:rsidR="00741D2B" w:rsidRDefault="00741D2B" w:rsidP="00741D2B">
      <w:pPr>
        <w:spacing w:before="240" w:after="24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Ante o exposto, solicito a isenção dos respectivos emolumentos e taxa de fiscalização judiciária incidentes sobre o(s) seguinte(s) ato(s):</w:t>
      </w:r>
    </w:p>
    <w:p w14:paraId="19B6EAAA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_1 }}</w:t>
      </w:r>
    </w:p>
    <w:p w14:paraId="19554C29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decisao</w:t>
      </w:r>
      <w:proofErr w:type="spellEnd"/>
      <w:r>
        <w:rPr>
          <w:sz w:val="24"/>
          <w:szCs w:val="24"/>
        </w:rPr>
        <w:t xml:space="preserve"> %}</w:t>
      </w:r>
    </w:p>
    <w:p w14:paraId="7857708C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_2 }}</w:t>
      </w:r>
    </w:p>
    <w:p w14:paraId="4D8598C7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decisao2 %}</w:t>
      </w:r>
    </w:p>
    <w:p w14:paraId="1942F61E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_3 }}</w:t>
      </w:r>
    </w:p>
    <w:p w14:paraId="38E89EFC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decisao3 %}</w:t>
      </w:r>
    </w:p>
    <w:p w14:paraId="4F280B54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_4 }}</w:t>
      </w:r>
    </w:p>
    <w:p w14:paraId="4E4770ED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decisao4 %}</w:t>
      </w:r>
    </w:p>
    <w:p w14:paraId="25C42504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_5 }}</w:t>
      </w:r>
    </w:p>
    <w:p w14:paraId="70CCDA06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decisao5 %}</w:t>
      </w:r>
    </w:p>
    <w:p w14:paraId="7DD514A2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_6 }}</w:t>
      </w:r>
    </w:p>
    <w:p w14:paraId="72857FD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decisao6 %}</w:t>
      </w:r>
    </w:p>
    <w:p w14:paraId="06853D3C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_7 }}</w:t>
      </w:r>
    </w:p>
    <w:p w14:paraId="408AE536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decisao7 %}</w:t>
      </w:r>
    </w:p>
    <w:p w14:paraId="2B882E39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_8 }}</w:t>
      </w:r>
    </w:p>
    <w:p w14:paraId="2261FFE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decisao8 %}</w:t>
      </w:r>
    </w:p>
    <w:p w14:paraId="24A1EC93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_9 }}</w:t>
      </w:r>
    </w:p>
    <w:p w14:paraId="72FD7FB8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decisao9 %}</w:t>
      </w:r>
    </w:p>
    <w:p w14:paraId="02199827" w14:textId="77777777" w:rsidR="00741D2B" w:rsidRDefault="00741D2B" w:rsidP="00741D2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doc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_10 }}</w:t>
      </w:r>
    </w:p>
    <w:p w14:paraId="2AEECFA2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26A04DED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6EDA3FEE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45D38E90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601102F3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07AB1FEA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4AF3FC3E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0D20C51F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3D36EDA2" w14:textId="77777777" w:rsidR="00741D2B" w:rsidRDefault="00741D2B" w:rsidP="00741D2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7F47429A" w14:textId="77777777" w:rsidR="00741D2B" w:rsidRDefault="00741D2B" w:rsidP="00741D2B">
      <w:pPr>
        <w:spacing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Nestes termos, pede deferimento.</w:t>
      </w:r>
    </w:p>
    <w:p w14:paraId="6BD31D95" w14:textId="77777777" w:rsidR="00741D2B" w:rsidRDefault="00741D2B" w:rsidP="00741D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22BEEA" w14:textId="77777777" w:rsidR="00741D2B" w:rsidRDefault="00741D2B" w:rsidP="00741D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{{ cidade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}}, {{ data }}.</w:t>
      </w:r>
    </w:p>
    <w:p w14:paraId="5902CC21" w14:textId="77777777" w:rsidR="00741D2B" w:rsidRDefault="00741D2B" w:rsidP="00741D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5E05DF" w14:textId="77777777" w:rsidR="00741D2B" w:rsidRDefault="00741D2B" w:rsidP="00741D2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</w:t>
      </w:r>
    </w:p>
    <w:p w14:paraId="41142DD4" w14:textId="77777777" w:rsidR="00741D2B" w:rsidRDefault="00741D2B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{{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nome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_assistido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E2EF47C" w14:textId="77777777" w:rsidR="00741D2B" w:rsidRDefault="00741D2B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CPF: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_cpf_assistido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2A66040D" w14:textId="77777777" w:rsidR="00BB05E4" w:rsidRPr="00BB05E4" w:rsidRDefault="00741D2B" w:rsidP="00741D2B">
      <w:pPr>
        <w:spacing w:line="276" w:lineRule="auto"/>
        <w:ind w:left="20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RG: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_rg_assistido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2" w:name="_3znysh7" w:colFirst="0" w:colLast="0"/>
      <w:bookmarkEnd w:id="2"/>
    </w:p>
    <w:sectPr w:rsidR="00BB05E4" w:rsidRPr="00BB05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DA46D" w14:textId="77777777" w:rsidR="00512380" w:rsidRDefault="00512380">
      <w:pPr>
        <w:spacing w:after="0" w:line="240" w:lineRule="auto"/>
      </w:pPr>
      <w:r>
        <w:separator/>
      </w:r>
    </w:p>
  </w:endnote>
  <w:endnote w:type="continuationSeparator" w:id="0">
    <w:p w14:paraId="581328C4" w14:textId="77777777" w:rsidR="00512380" w:rsidRDefault="00512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61EA9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DAE44" w14:textId="77777777"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31AE206A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74434BDA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212F9010" wp14:editId="38B678F3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13C85A14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08346857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5D93987C" w14:textId="77777777" w:rsidR="004F4BAF" w:rsidRPr="004F4BAF" w:rsidRDefault="004F4BAF" w:rsidP="004F4BA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4F4BAF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56D20031" w14:textId="024DC6CF" w:rsidR="0079685F" w:rsidRPr="00C13A5B" w:rsidRDefault="004F4BAF" w:rsidP="004F4BA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4F4BAF">
            <w:rPr>
              <w:rFonts w:ascii="Arial" w:eastAsia="Cambria" w:hAnsi="Arial" w:cs="Arial"/>
              <w:iCs/>
              <w:sz w:val="18"/>
              <w:szCs w:val="18"/>
            </w:rPr>
            <w:t>BH/MG, CEP 30.130-180, Tel: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515E3F80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4B4AD286" wp14:editId="107B4D21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B6FA54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24EF74DB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001E4952" w14:textId="77777777" w:rsidR="0079685F" w:rsidRPr="004F4BAF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20"/>
              <w:szCs w:val="20"/>
            </w:rPr>
          </w:pP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F4BAF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1162B387" w14:textId="77777777"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4DCA3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D0778" w14:textId="77777777" w:rsidR="00512380" w:rsidRDefault="00512380">
      <w:pPr>
        <w:spacing w:after="0" w:line="240" w:lineRule="auto"/>
      </w:pPr>
      <w:r>
        <w:separator/>
      </w:r>
    </w:p>
  </w:footnote>
  <w:footnote w:type="continuationSeparator" w:id="0">
    <w:p w14:paraId="7B33DDC4" w14:textId="77777777" w:rsidR="00512380" w:rsidRDefault="00512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D2F62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BD258" w14:textId="77777777" w:rsidR="00EF7BE4" w:rsidRDefault="00EF7BE4" w:rsidP="006C65B9">
    <w:pPr>
      <w:pStyle w:val="Cabealho"/>
      <w:rPr>
        <w:sz w:val="12"/>
        <w:szCs w:val="12"/>
      </w:rPr>
    </w:pPr>
  </w:p>
  <w:p w14:paraId="7BF1304A" w14:textId="77777777"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0E46F956" wp14:editId="53D80473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D67B2B" w14:textId="77777777"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35401D3A" w14:textId="77777777"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7B9CD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E40E5"/>
    <w:multiLevelType w:val="multilevel"/>
    <w:tmpl w:val="B8BEFD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D2B"/>
    <w:rsid w:val="00005462"/>
    <w:rsid w:val="00051630"/>
    <w:rsid w:val="000931A2"/>
    <w:rsid w:val="000C0ED1"/>
    <w:rsid w:val="000F1669"/>
    <w:rsid w:val="00174EB7"/>
    <w:rsid w:val="002F3AE3"/>
    <w:rsid w:val="003807A6"/>
    <w:rsid w:val="00396B90"/>
    <w:rsid w:val="003D3328"/>
    <w:rsid w:val="004D5053"/>
    <w:rsid w:val="004F4BAF"/>
    <w:rsid w:val="00512380"/>
    <w:rsid w:val="005449AB"/>
    <w:rsid w:val="00545471"/>
    <w:rsid w:val="005C38F3"/>
    <w:rsid w:val="00610EE4"/>
    <w:rsid w:val="0064399A"/>
    <w:rsid w:val="00694A0E"/>
    <w:rsid w:val="006C65B9"/>
    <w:rsid w:val="00741D2B"/>
    <w:rsid w:val="0079685F"/>
    <w:rsid w:val="007D4705"/>
    <w:rsid w:val="00924B74"/>
    <w:rsid w:val="00990B0E"/>
    <w:rsid w:val="00AE02C9"/>
    <w:rsid w:val="00AE4913"/>
    <w:rsid w:val="00B25498"/>
    <w:rsid w:val="00BA6C0A"/>
    <w:rsid w:val="00BB05E4"/>
    <w:rsid w:val="00C13A5B"/>
    <w:rsid w:val="00EF7BE4"/>
    <w:rsid w:val="00F731D6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2CDE3B"/>
  <w15:docId w15:val="{35A29E8F-E537-4CB0-986F-33BD5FC8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9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E:\OneDrive - ufmg.br\DAJ\Diretoria Adjunta\Manual da Marca\TIMBRADO DAJ.dotx</Template>
  <TotalTime>11</TotalTime>
  <Pages>3</Pages>
  <Words>321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heloisa torres</cp:lastModifiedBy>
  <cp:revision>11</cp:revision>
  <cp:lastPrinted>2020-12-13T23:00:00Z</cp:lastPrinted>
  <dcterms:created xsi:type="dcterms:W3CDTF">2020-12-14T01:16:00Z</dcterms:created>
  <dcterms:modified xsi:type="dcterms:W3CDTF">2021-11-17T00:48:00Z</dcterms:modified>
</cp:coreProperties>
</file>